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8714E">
        <w:rPr>
          <w:rFonts w:ascii="Arial" w:hAnsi="Arial" w:hint="eastAsia"/>
        </w:rPr>
        <w:t>&lt;</w:t>
      </w:r>
      <w:r w:rsidR="0028714E">
        <w:rPr>
          <w:rFonts w:ascii="Arial" w:hAnsi="Arial" w:hint="eastAsia"/>
        </w:rPr>
        <w:t>项目名称</w:t>
      </w:r>
      <w:r w:rsidR="0028714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8714E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116554">
            <w:pPr>
              <w:pStyle w:val="Tabletext"/>
            </w:pPr>
            <w:r>
              <w:rPr>
                <w:rFonts w:ascii="Times New Roman"/>
              </w:rPr>
              <w:t>09</w:t>
            </w:r>
            <w:r w:rsidR="003A46E4">
              <w:rPr>
                <w:rFonts w:hint="eastAsia"/>
              </w:rPr>
              <w:t>日</w:t>
            </w:r>
            <w:r w:rsidR="003A46E4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07</w:t>
            </w:r>
            <w:r w:rsidR="003A46E4">
              <w:rPr>
                <w:rFonts w:hint="eastAsia"/>
              </w:rPr>
              <w:t>月</w:t>
            </w:r>
            <w:r w:rsidR="003A46E4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2018</w:t>
            </w:r>
            <w:r w:rsidR="003A46E4">
              <w:rPr>
                <w:rFonts w:hint="eastAsia"/>
              </w:rPr>
              <w:t>年</w:t>
            </w:r>
          </w:p>
        </w:tc>
        <w:tc>
          <w:tcPr>
            <w:tcW w:w="1152" w:type="dxa"/>
          </w:tcPr>
          <w:p w:rsidR="003A46E4" w:rsidRDefault="00116554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116554">
            <w:pPr>
              <w:pStyle w:val="Tabletext"/>
            </w:pPr>
            <w:r>
              <w:rPr>
                <w:rFonts w:hint="eastAsia"/>
              </w:rPr>
              <w:t>陈江涛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28714E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28714E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28714E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28714E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28714E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28714E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28714E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28714E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28714E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5E708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</w:t>
      </w:r>
      <w:r w:rsidR="001761BA">
        <w:rPr>
          <w:noProof/>
        </w:rPr>
        <w:t>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数据视图（可选）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_Toc356851235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28714E">
        <w:rPr>
          <w:noProof/>
        </w:rPr>
        <w:t>3</w:t>
      </w:r>
      <w:r w:rsidR="001761BA"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8714E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  <w:r w:rsidR="00FA24AD">
        <w:rPr>
          <w:rFonts w:hint="eastAsia"/>
        </w:rPr>
        <w:t>阐述了新系统的总体框架，是说明了体系结构所采用的是设计策略和技术，并对相关内容做出了规定。为今后的所涉及、编码、测试都提供了可以参考的模板并且提高效率，降低成本，节约时间。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FA24AD" w:rsidRDefault="00FA24AD" w:rsidP="00FA24AD">
      <w:pPr>
        <w:ind w:left="720"/>
        <w:rPr>
          <w:rFonts w:ascii="Arial" w:hAnsi="Arial" w:cs="Arial"/>
          <w:color w:val="333333"/>
          <w:szCs w:val="18"/>
        </w:rPr>
      </w:pPr>
      <w:r>
        <w:rPr>
          <w:rFonts w:hint="eastAsia"/>
        </w:rPr>
        <w:t xml:space="preserve">（1）《软件架构设计文档》 </w:t>
      </w:r>
      <w:r w:rsidRPr="00FA24AD">
        <w:rPr>
          <w:rFonts w:ascii="Arial" w:hAnsi="Arial" w:cs="Arial"/>
          <w:color w:val="333333"/>
          <w:szCs w:val="18"/>
        </w:rPr>
        <w:t>2016-08-20</w:t>
      </w:r>
    </w:p>
    <w:p w:rsidR="00FA24AD" w:rsidRDefault="00FA24AD" w:rsidP="00FA24AD">
      <w:pPr>
        <w:ind w:left="720"/>
        <w:rPr>
          <w:rFonts w:ascii="Arial" w:hAnsi="Arial" w:cs="Arial"/>
          <w:color w:val="333333"/>
          <w:szCs w:val="18"/>
        </w:rPr>
      </w:pPr>
      <w:r>
        <w:rPr>
          <w:rFonts w:ascii="Arial" w:hAnsi="Arial" w:cs="Arial"/>
          <w:color w:val="333333"/>
          <w:szCs w:val="18"/>
        </w:rPr>
        <w:t xml:space="preserve"> </w:t>
      </w:r>
      <w:hyperlink r:id="rId9" w:history="1">
        <w:r w:rsidRPr="00A400C0">
          <w:rPr>
            <w:rStyle w:val="ae"/>
            <w:rFonts w:ascii="Arial" w:hAnsi="Arial" w:cs="Arial"/>
            <w:szCs w:val="18"/>
          </w:rPr>
          <w:t>https://max.book118.com/html/2016/0820/52183964.shtm</w:t>
        </w:r>
      </w:hyperlink>
    </w:p>
    <w:p w:rsidR="00FA24AD" w:rsidRDefault="00FA24AD" w:rsidP="00FA24AD">
      <w:pPr>
        <w:ind w:left="720"/>
      </w:pPr>
      <w:r>
        <w:rPr>
          <w:rFonts w:hint="eastAsia"/>
        </w:rPr>
        <w:t xml:space="preserve">（2）《软件架构文档》 </w:t>
      </w:r>
      <w:r>
        <w:t>2016-09-26</w:t>
      </w:r>
    </w:p>
    <w:p w:rsidR="00FA24AD" w:rsidRDefault="002C0EF4" w:rsidP="00FA24AD">
      <w:pPr>
        <w:ind w:left="720"/>
      </w:pPr>
      <w:hyperlink r:id="rId10" w:history="1">
        <w:r w:rsidR="00FA24AD" w:rsidRPr="00A400C0">
          <w:rPr>
            <w:rStyle w:val="ae"/>
          </w:rPr>
          <w:t>https://wenku.baidu.com/view/bc5538db3086bceb19e8b8f67c1cfad6195fe9cf.html</w:t>
        </w:r>
      </w:hyperlink>
    </w:p>
    <w:p w:rsidR="00FA24AD" w:rsidRPr="00FA24AD" w:rsidRDefault="00FA24AD" w:rsidP="00FA24AD">
      <w:pPr>
        <w:ind w:left="720"/>
      </w:pPr>
    </w:p>
    <w:p w:rsidR="003A46E4" w:rsidRDefault="003A46E4" w:rsidP="00FA24AD">
      <w:pPr>
        <w:pStyle w:val="1"/>
        <w:numPr>
          <w:ilvl w:val="0"/>
          <w:numId w:val="0"/>
        </w:numPr>
        <w:ind w:left="360"/>
      </w:pPr>
      <w:bookmarkStart w:id="3" w:name="_Toc356851228"/>
      <w:r>
        <w:rPr>
          <w:rFonts w:hint="eastAsia"/>
        </w:rPr>
        <w:lastRenderedPageBreak/>
        <w:t>用例视图</w:t>
      </w:r>
      <w:bookmarkEnd w:id="3"/>
    </w:p>
    <w:p w:rsidR="003A46E4" w:rsidRDefault="00116554">
      <w:r w:rsidRPr="00D10696">
        <w:rPr>
          <w:noProof/>
          <w:snapToGrid/>
        </w:rPr>
        <w:drawing>
          <wp:inline distT="0" distB="0" distL="0" distR="0">
            <wp:extent cx="5943600" cy="58597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5F" w:rsidRPr="00F8505F" w:rsidRDefault="003A46E4" w:rsidP="00F8505F">
      <w:pPr>
        <w:pStyle w:val="1"/>
        <w:ind w:left="360" w:hanging="360"/>
        <w:rPr>
          <w:rFonts w:hint="eastAsia"/>
        </w:rPr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A9492A" w:rsidRPr="00A9492A" w:rsidRDefault="00BB3DD9" w:rsidP="00A9492A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-4688840</wp:posOffset>
                </wp:positionV>
                <wp:extent cx="2994660" cy="1386840"/>
                <wp:effectExtent l="0" t="0" r="15240" b="2286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35709" id="矩形: 圆角 19" o:spid="_x0000_s1026" style="position:absolute;left:0;text-align:left;margin-left:33pt;margin-top:-369.2pt;width:235.8pt;height:10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9492A" w:rsidRPr="00A9492A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4030980" cy="6168620"/>
            <wp:effectExtent l="0" t="0" r="7620" b="3810"/>
            <wp:docPr id="20" name="图片 20" descr="C:\Users\CJTSAJ\AppData\Roaming\Tencent\Users\997149731\QQ\WinTemp\RichOle\9}D9PVD2B@3LF7MEL%_%4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TSAJ\AppData\Roaming\Tencent\Users\997149731\QQ\WinTemp\RichOle\9}D9PVD2B@3LF7MEL%_%4{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05" cy="618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8714E" w:rsidRPr="0028714E" w:rsidRDefault="0028714E" w:rsidP="0028714E"/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28714E" w:rsidRPr="0028714E" w:rsidRDefault="0028714E" w:rsidP="0028714E">
      <w:pPr>
        <w:ind w:left="720"/>
      </w:pPr>
      <w:r>
        <w:rPr>
          <w:rFonts w:hint="eastAsia"/>
        </w:rPr>
        <w:t>本系统主要分为3个逻辑层：表示层、业务逻辑层和数据访问层。后期开发可能会使用第三方组件，它们将会被放在l</w:t>
      </w:r>
      <w:r w:rsidR="00C667DF">
        <w:t>ibraries</w:t>
      </w:r>
      <w:r w:rsidR="00C667DF">
        <w:rPr>
          <w:rFonts w:hint="eastAsia"/>
        </w:rPr>
        <w:t>包内。</w:t>
      </w:r>
    </w:p>
    <w:p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C667DF" w:rsidRDefault="00C667DF" w:rsidP="00C667DF">
      <w:pPr>
        <w:ind w:left="720"/>
        <w:rPr>
          <w:b/>
        </w:rPr>
      </w:pPr>
      <w:r w:rsidRPr="00C667DF">
        <w:rPr>
          <w:rFonts w:hint="eastAsia"/>
          <w:b/>
        </w:rPr>
        <w:t>表示层：</w:t>
      </w:r>
    </w:p>
    <w:p w:rsidR="00C667DF" w:rsidRDefault="00C667DF" w:rsidP="00C667DF">
      <w:r>
        <w:rPr>
          <w:b/>
        </w:rPr>
        <w:tab/>
      </w:r>
      <w:r w:rsidRPr="00C667DF">
        <w:rPr>
          <w:rFonts w:hint="eastAsia"/>
        </w:rPr>
        <w:t>本层主要</w:t>
      </w:r>
      <w:r>
        <w:rPr>
          <w:rFonts w:hint="eastAsia"/>
        </w:rPr>
        <w:t>包括用户界面边界类的设计实现，</w:t>
      </w:r>
      <w:r w:rsidR="00D10696">
        <w:rPr>
          <w:rFonts w:hint="eastAsia"/>
        </w:rPr>
        <w:t>用户界面的具体呈现，获取用户数据并传递至后端，向后端请求逻辑服务以及处理部分用户业务逻辑等功能。</w:t>
      </w:r>
    </w:p>
    <w:p w:rsidR="00DC5CA3" w:rsidRPr="00D10696" w:rsidRDefault="00DC5CA3" w:rsidP="00C667DF"/>
    <w:p w:rsidR="00DC5CA3" w:rsidRDefault="00DC5CA3" w:rsidP="00C667DF">
      <w:pPr>
        <w:rPr>
          <w:b/>
        </w:rPr>
      </w:pPr>
      <w:r>
        <w:lastRenderedPageBreak/>
        <w:tab/>
      </w:r>
      <w:r w:rsidRPr="00DC5CA3">
        <w:rPr>
          <w:rFonts w:hint="eastAsia"/>
          <w:b/>
        </w:rPr>
        <w:t>业务逻辑层：</w:t>
      </w:r>
    </w:p>
    <w:p w:rsidR="00DC5CA3" w:rsidRDefault="00DC5CA3" w:rsidP="00C667DF">
      <w:r>
        <w:rPr>
          <w:b/>
        </w:rPr>
        <w:tab/>
      </w:r>
      <w:r w:rsidRPr="00DC5CA3">
        <w:rPr>
          <w:rFonts w:hint="eastAsia"/>
        </w:rPr>
        <w:t>业务逻辑层主要包括</w:t>
      </w:r>
      <w:r>
        <w:rPr>
          <w:rFonts w:hint="eastAsia"/>
        </w:rPr>
        <w:t>系统中的各种逻辑处理，其中主要分为三层：a</w:t>
      </w:r>
      <w:r>
        <w:t>ction</w:t>
      </w:r>
      <w:r>
        <w:rPr>
          <w:rFonts w:hint="eastAsia"/>
        </w:rPr>
        <w:t>控制层、s</w:t>
      </w:r>
      <w:r>
        <w:t>ervice</w:t>
      </w:r>
      <w:r>
        <w:rPr>
          <w:rFonts w:hint="eastAsia"/>
        </w:rPr>
        <w:t>服务层、E</w:t>
      </w:r>
      <w:r>
        <w:t>ntity</w:t>
      </w:r>
      <w:r>
        <w:rPr>
          <w:rFonts w:hint="eastAsia"/>
        </w:rPr>
        <w:t>实体类层，将一些相关的、内聚业务逻辑组织在一起，使得业务逻辑可以以业务为单位进行复用和替换。</w:t>
      </w:r>
    </w:p>
    <w:p w:rsidR="00DC5CA3" w:rsidRDefault="00DC5CA3" w:rsidP="00C667DF">
      <w:r>
        <w:tab/>
      </w:r>
    </w:p>
    <w:p w:rsidR="00DC5CA3" w:rsidRDefault="00DC5CA3" w:rsidP="00C667DF">
      <w:pPr>
        <w:rPr>
          <w:b/>
        </w:rPr>
      </w:pPr>
      <w:r>
        <w:tab/>
      </w:r>
      <w:r w:rsidRPr="00DC5CA3">
        <w:rPr>
          <w:rFonts w:hint="eastAsia"/>
          <w:b/>
        </w:rPr>
        <w:t>数据访问层：</w:t>
      </w:r>
    </w:p>
    <w:p w:rsidR="00DC5CA3" w:rsidRDefault="00DC5CA3" w:rsidP="00C667DF">
      <w:r>
        <w:rPr>
          <w:b/>
        </w:rPr>
        <w:tab/>
      </w:r>
      <w:r w:rsidRPr="00D10696">
        <w:rPr>
          <w:rFonts w:hint="eastAsia"/>
        </w:rPr>
        <w:t>数据层</w:t>
      </w:r>
      <w:r w:rsidR="00D10696">
        <w:rPr>
          <w:rFonts w:hint="eastAsia"/>
        </w:rPr>
        <w:t>主要包括以</w:t>
      </w:r>
      <w:proofErr w:type="spellStart"/>
      <w:r w:rsidR="00D10696">
        <w:rPr>
          <w:rFonts w:hint="eastAsia"/>
        </w:rPr>
        <w:t>m</w:t>
      </w:r>
      <w:r w:rsidR="00D10696">
        <w:t>ysql</w:t>
      </w:r>
      <w:proofErr w:type="spellEnd"/>
      <w:r w:rsidR="00D10696">
        <w:rPr>
          <w:rFonts w:hint="eastAsia"/>
        </w:rPr>
        <w:t>、</w:t>
      </w:r>
      <w:proofErr w:type="spellStart"/>
      <w:r w:rsidR="00D10696">
        <w:t>mongodb</w:t>
      </w:r>
      <w:proofErr w:type="spellEnd"/>
      <w:r w:rsidR="00D10696">
        <w:rPr>
          <w:rFonts w:hint="eastAsia"/>
        </w:rPr>
        <w:t>为主的数据库逻辑关系设计实现，用于存储用户在业务中产生的各种数据。</w:t>
      </w:r>
    </w:p>
    <w:p w:rsidR="00D10696" w:rsidRPr="00D10696" w:rsidRDefault="00D10696" w:rsidP="00C667DF"/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28714E" w:rsidRPr="0028714E" w:rsidRDefault="00116554" w:rsidP="0028714E">
      <w:r>
        <w:rPr>
          <w:rFonts w:hint="eastAsia"/>
          <w:noProof/>
        </w:rPr>
        <w:drawing>
          <wp:inline distT="0" distB="0" distL="0" distR="0">
            <wp:extent cx="5425440" cy="2842260"/>
            <wp:effectExtent l="0" t="0" r="0" b="0"/>
            <wp:docPr id="24" name="图片 24" descr="C:\Users\CJTSAJ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JTSAJ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116554">
      <w:pPr>
        <w:pStyle w:val="1"/>
        <w:ind w:left="360" w:hanging="360"/>
      </w:pPr>
      <w:bookmarkStart w:id="9" w:name="_Toc356851233"/>
      <w:r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141605</wp:posOffset>
                </wp:positionV>
                <wp:extent cx="1386840" cy="1402080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840" cy="140208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BC5" w:rsidRDefault="00802BC5" w:rsidP="00802B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  <w:p w:rsidR="00802BC5" w:rsidRDefault="00802BC5" w:rsidP="00802B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3" o:spid="_x0000_s1026" type="#_x0000_t16" style="position:absolute;left:0;text-align:left;margin-left:189.6pt;margin-top:11.15pt;width:109.2pt;height:1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">
                <v:textbox>
                  <w:txbxContent>
                    <w:p w:rsidR="00802BC5" w:rsidRDefault="00802BC5" w:rsidP="00802B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服务端</w:t>
                      </w:r>
                    </w:p>
                    <w:p w:rsidR="00802BC5" w:rsidRDefault="00802BC5" w:rsidP="00802BC5"/>
                  </w:txbxContent>
                </v:textbox>
              </v:shape>
            </w:pict>
          </mc:Fallback>
        </mc:AlternateContent>
      </w:r>
      <w:r w:rsidR="003A46E4">
        <w:rPr>
          <w:rFonts w:hint="eastAsia"/>
        </w:rPr>
        <w:t>部署视图</w:t>
      </w:r>
      <w:bookmarkEnd w:id="9"/>
    </w:p>
    <w:p w:rsidR="00802BC5" w:rsidRDefault="00116554" w:rsidP="00802BC5">
      <w:r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164465</wp:posOffset>
                </wp:positionV>
                <wp:extent cx="1043940" cy="830580"/>
                <wp:effectExtent l="0" t="0" r="0" b="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83058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BC5" w:rsidRDefault="00802BC5" w:rsidP="00802B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  <w:p w:rsidR="00802BC5" w:rsidRDefault="00802BC5" w:rsidP="00802BC5">
                            <w:r>
                              <w:t>Mysql 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6" style="position:absolute;margin-left:362.4pt;margin-top:12.95pt;width:82.2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">
                <v:textbox>
                  <w:txbxContent>
                    <w:p w:rsidR="00802BC5" w:rsidRDefault="00802BC5" w:rsidP="00802B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  <w:p w:rsidR="00802BC5" w:rsidRDefault="00802BC5" w:rsidP="00802BC5">
                      <w:r>
                        <w:t>Mysql 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149225</wp:posOffset>
                </wp:positionV>
                <wp:extent cx="1455420" cy="861060"/>
                <wp:effectExtent l="0" t="0" r="0" b="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5420" cy="86106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A83" w:rsidRDefault="00A71A83" w:rsidP="00802BC5">
                            <w:pPr>
                              <w:jc w:val="center"/>
                            </w:pPr>
                            <w:r>
                              <w:t>B/S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  <w:p w:rsidR="00802BC5" w:rsidRDefault="00802BC5">
                            <w:r>
                              <w:t>OS: android 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8" type="#_x0000_t16" style="position:absolute;margin-left:18.6pt;margin-top:11.75pt;width:114.6pt;height:6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">
                <v:textbox>
                  <w:txbxContent>
                    <w:p w:rsidR="00A71A83" w:rsidRDefault="00A71A83" w:rsidP="00802BC5">
                      <w:pPr>
                        <w:jc w:val="center"/>
                      </w:pPr>
                      <w:r>
                        <w:t>B/S</w:t>
                      </w:r>
                      <w:r>
                        <w:rPr>
                          <w:rFonts w:hint="eastAsia"/>
                        </w:rPr>
                        <w:t>客户端</w:t>
                      </w:r>
                    </w:p>
                    <w:p w:rsidR="00802BC5" w:rsidRDefault="00802BC5">
                      <w:r>
                        <w:t>OS: android ios</w:t>
                      </w:r>
                    </w:p>
                  </w:txbxContent>
                </v:textbox>
              </v:shape>
            </w:pict>
          </mc:Fallback>
        </mc:AlternateContent>
      </w:r>
    </w:p>
    <w:p w:rsidR="00802BC5" w:rsidRDefault="00116554" w:rsidP="00802B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160020</wp:posOffset>
                </wp:positionV>
                <wp:extent cx="472440" cy="273685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DFC" w:rsidRDefault="00081DFC">
                            <w: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margin-left:141.6pt;margin-top:12.6pt;width:37.2pt;height:21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" stroked="f">
                <v:textbox>
                  <w:txbxContent>
                    <w:p w:rsidR="00081DFC" w:rsidRDefault="00081DFC">
                      <w: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2BC5" w:rsidRDefault="00116554" w:rsidP="00802B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32385</wp:posOffset>
                </wp:positionV>
                <wp:extent cx="487680" cy="250825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DFC" w:rsidRDefault="00081DFC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DBC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3.8pt;margin-top:2.55pt;width:38.4pt;height:1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" stroked="f">
                <v:textbox>
                  <w:txbxContent>
                    <w:p w:rsidR="00081DFC" w:rsidRDefault="00081DFC">
                      <w:r>
                        <w:rPr>
                          <w:rFonts w:hint="eastAsia"/>
                        </w:rPr>
                        <w:t>J</w:t>
                      </w:r>
                      <w:r>
                        <w:t>DBC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24765</wp:posOffset>
                </wp:positionV>
                <wp:extent cx="891540" cy="266700"/>
                <wp:effectExtent l="0" t="0" r="0" b="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2BC5" w:rsidRDefault="00081DFC" w:rsidP="00802BC5">
                            <w:r>
                              <w:t>Web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1" style="position:absolute;margin-left:197.4pt;margin-top:1.95pt;width:70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">
                <v:textbox>
                  <w:txbxContent>
                    <w:p w:rsidR="00802BC5" w:rsidRDefault="00081DFC" w:rsidP="00802BC5">
                      <w:r>
                        <w:t>Web 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2BC5" w:rsidRDefault="00116554" w:rsidP="00802BC5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149225</wp:posOffset>
                </wp:positionV>
                <wp:extent cx="952500" cy="7620"/>
                <wp:effectExtent l="0" t="0" r="0" b="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9D55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left:0;text-align:left;margin-left:286.2pt;margin-top:11.75pt;width:75pt;height: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W8NQIAAHo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103505</wp:posOffset>
                </wp:positionV>
                <wp:extent cx="0" cy="312420"/>
                <wp:effectExtent l="0" t="0" r="0" b="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4D6B2" id="AutoShape 15" o:spid="_x0000_s1026" type="#_x0000_t32" style="position:absolute;left:0;text-align:left;margin-left:232.2pt;margin-top:8.15pt;width:0;height:24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149225</wp:posOffset>
                </wp:positionV>
                <wp:extent cx="853440" cy="7620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A5B69" id="AutoShape 6" o:spid="_x0000_s1026" type="#_x0000_t32" style="position:absolute;left:0;text-align:left;margin-left:120.6pt;margin-top:11.75pt;width:67.2pt;height: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iZOAIAAHk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"/>
            </w:pict>
          </mc:Fallback>
        </mc:AlternateContent>
      </w:r>
    </w:p>
    <w:p w:rsidR="00802BC5" w:rsidRDefault="00802BC5" w:rsidP="00802BC5"/>
    <w:p w:rsidR="00802BC5" w:rsidRDefault="00116554" w:rsidP="00802BC5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62865</wp:posOffset>
                </wp:positionV>
                <wp:extent cx="891540" cy="26670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2BC5" w:rsidRDefault="00802BC5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omcat 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2" style="position:absolute;margin-left:198.6pt;margin-top:4.95pt;width:70.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">
                <v:textbox>
                  <w:txbxContent>
                    <w:p w:rsidR="00802BC5" w:rsidRDefault="00802BC5">
                      <w:r>
                        <w:rPr>
                          <w:rFonts w:hint="eastAsia"/>
                        </w:rPr>
                        <w:t>T</w:t>
                      </w:r>
                      <w:r>
                        <w:t>omcat 8.0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2BC5" w:rsidRDefault="00116554" w:rsidP="00802BC5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12065</wp:posOffset>
                </wp:positionV>
                <wp:extent cx="0" cy="129540"/>
                <wp:effectExtent l="0" t="0" r="0" b="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2A5F5" id="AutoShape 16" o:spid="_x0000_s1026" type="#_x0000_t32" style="position:absolute;left:0;text-align:left;margin-left:69.6pt;margin-top:.95pt;width:0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126365</wp:posOffset>
                </wp:positionV>
                <wp:extent cx="1645920" cy="15240"/>
                <wp:effectExtent l="0" t="0" r="0" b="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59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80742" id="AutoShape 17" o:spid="_x0000_s1026" type="#_x0000_t32" style="position:absolute;left:0;text-align:left;margin-left:69pt;margin-top:9.95pt;width:129.6pt;height:1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">
                <v:stroke endarrow="block"/>
              </v:shape>
            </w:pict>
          </mc:Fallback>
        </mc:AlternateContent>
      </w:r>
    </w:p>
    <w:p w:rsidR="00802BC5" w:rsidRDefault="00802BC5" w:rsidP="00802BC5"/>
    <w:p w:rsidR="00802BC5" w:rsidRPr="00802BC5" w:rsidRDefault="00802BC5" w:rsidP="00802BC5"/>
    <w:p w:rsidR="003A46E4" w:rsidRDefault="003A46E4"/>
    <w:p w:rsidR="003A46E4" w:rsidRDefault="003A46E4">
      <w:pPr>
        <w:pStyle w:val="1"/>
        <w:ind w:left="360" w:hanging="360"/>
      </w:pPr>
      <w:bookmarkStart w:id="10" w:name="_Toc356851235"/>
      <w:r>
        <w:rPr>
          <w:rFonts w:hint="eastAsia"/>
        </w:rPr>
        <w:lastRenderedPageBreak/>
        <w:t>数据视图（可选）</w:t>
      </w:r>
      <w:bookmarkEnd w:id="10"/>
    </w:p>
    <w:p w:rsidR="002B34A5" w:rsidRDefault="00116554" w:rsidP="00116554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935980" cy="5052060"/>
            <wp:effectExtent l="0" t="0" r="0" b="0"/>
            <wp:docPr id="25" name="图片 25" descr="C:\Users\CJTSAJ\Desktop\2018-07-09_165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JTSAJ\Desktop\2018-07-09_1651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16" w:rsidRDefault="00D55816" w:rsidP="00116554">
      <w:pPr>
        <w:ind w:left="360"/>
      </w:pPr>
      <w:r>
        <w:rPr>
          <w:rFonts w:hint="eastAsia"/>
        </w:rPr>
        <w:t>用户数据主要包括</w:t>
      </w:r>
      <w:r w:rsidR="00F67D97">
        <w:rPr>
          <w:rFonts w:hint="eastAsia"/>
        </w:rPr>
        <w:t>学生(</w:t>
      </w:r>
      <w:r w:rsidR="00F67D97">
        <w:t>student)</w:t>
      </w:r>
      <w:r w:rsidR="00F67D97">
        <w:rPr>
          <w:rFonts w:hint="eastAsia"/>
        </w:rPr>
        <w:t>、老师(</w:t>
      </w:r>
      <w:r w:rsidR="00F67D97">
        <w:t>teacher)</w:t>
      </w:r>
      <w:r w:rsidR="00F67D97">
        <w:rPr>
          <w:rFonts w:hint="eastAsia"/>
        </w:rPr>
        <w:t>和助教(</w:t>
      </w:r>
      <w:r w:rsidR="00F67D97">
        <w:t>TA)</w:t>
      </w:r>
    </w:p>
    <w:p w:rsidR="00F67D97" w:rsidRDefault="00F67D97" w:rsidP="00116554">
      <w:pPr>
        <w:ind w:left="360"/>
      </w:pPr>
      <w:r>
        <w:rPr>
          <w:rFonts w:hint="eastAsia"/>
        </w:rPr>
        <w:t>投票数据主要包括v</w:t>
      </w:r>
      <w:r>
        <w:t>ote</w:t>
      </w:r>
      <w:r>
        <w:rPr>
          <w:rFonts w:hint="eastAsia"/>
        </w:rPr>
        <w:t>表</w:t>
      </w:r>
      <w:r w:rsidR="00622651">
        <w:rPr>
          <w:rFonts w:hint="eastAsia"/>
        </w:rPr>
        <w:t>、投票选项(</w:t>
      </w:r>
      <w:proofErr w:type="spellStart"/>
      <w:r w:rsidR="00622651">
        <w:t>voteChoice</w:t>
      </w:r>
      <w:proofErr w:type="spellEnd"/>
      <w:r w:rsidR="00622651">
        <w:t>)</w:t>
      </w:r>
      <w:r w:rsidR="00622651">
        <w:rPr>
          <w:rFonts w:hint="eastAsia"/>
        </w:rPr>
        <w:t>和用户的选项表(</w:t>
      </w:r>
      <w:proofErr w:type="spellStart"/>
      <w:r w:rsidR="00622651">
        <w:t>VoteChoose</w:t>
      </w:r>
      <w:proofErr w:type="spellEnd"/>
      <w:r w:rsidR="00622651">
        <w:t>)</w:t>
      </w:r>
    </w:p>
    <w:p w:rsidR="00622651" w:rsidRDefault="00622651" w:rsidP="00116554">
      <w:pPr>
        <w:ind w:left="360"/>
      </w:pPr>
      <w:r>
        <w:rPr>
          <w:rFonts w:hint="eastAsia"/>
        </w:rPr>
        <w:t>测验数据主要包括测验(</w:t>
      </w:r>
      <w:r>
        <w:t>test)</w:t>
      </w:r>
      <w:r>
        <w:rPr>
          <w:rFonts w:hint="eastAsia"/>
        </w:rPr>
        <w:t>、测验包括的题目(</w:t>
      </w:r>
      <w:r>
        <w:t>question)</w:t>
      </w:r>
      <w:r>
        <w:rPr>
          <w:rFonts w:hint="eastAsia"/>
        </w:rPr>
        <w:t>、选项(</w:t>
      </w:r>
      <w:r>
        <w:t>Choose)</w:t>
      </w:r>
      <w:r>
        <w:rPr>
          <w:rFonts w:hint="eastAsia"/>
        </w:rPr>
        <w:t>以及学生的答案(</w:t>
      </w:r>
      <w:r>
        <w:t>Answer)</w:t>
      </w:r>
    </w:p>
    <w:p w:rsidR="00622651" w:rsidRDefault="00622651" w:rsidP="00116554">
      <w:pPr>
        <w:ind w:left="360"/>
      </w:pPr>
      <w:r>
        <w:rPr>
          <w:rFonts w:hint="eastAsia"/>
        </w:rPr>
        <w:t>平时作业数据主要包括作业通知</w:t>
      </w:r>
      <w:r>
        <w:t>(Homework)</w:t>
      </w:r>
      <w:r>
        <w:rPr>
          <w:rFonts w:hint="eastAsia"/>
        </w:rPr>
        <w:t>以及每个学生的成绩(</w:t>
      </w:r>
      <w:proofErr w:type="spellStart"/>
      <w:r>
        <w:t>HwGrade</w:t>
      </w:r>
      <w:proofErr w:type="spellEnd"/>
      <w:r>
        <w:t>)</w:t>
      </w:r>
    </w:p>
    <w:p w:rsidR="00622651" w:rsidRPr="00622651" w:rsidRDefault="00622651" w:rsidP="00116554">
      <w:pPr>
        <w:ind w:left="360"/>
      </w:pPr>
      <w:r>
        <w:rPr>
          <w:rFonts w:hint="eastAsia"/>
        </w:rPr>
        <w:t>公告数据(</w:t>
      </w:r>
      <w:r>
        <w:t>Notification)</w:t>
      </w:r>
    </w:p>
    <w:sectPr w:rsidR="00622651" w:rsidRPr="00622651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EF4" w:rsidRDefault="002C0EF4">
      <w:r>
        <w:separator/>
      </w:r>
    </w:p>
  </w:endnote>
  <w:endnote w:type="continuationSeparator" w:id="0">
    <w:p w:rsidR="002C0EF4" w:rsidRDefault="002C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8714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5309F3">
            <w:rPr>
              <w:rFonts w:ascii="Times New Roman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EF4" w:rsidRDefault="002C0EF4">
      <w:r>
        <w:separator/>
      </w:r>
    </w:p>
  </w:footnote>
  <w:footnote w:type="continuationSeparator" w:id="0">
    <w:p w:rsidR="002C0EF4" w:rsidRDefault="002C0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8714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28714E">
            <w:rPr>
              <w:rFonts w:ascii="Times New Roman" w:hint="eastAsia"/>
            </w:rPr>
            <w:t>&lt;</w:t>
          </w:r>
          <w:r w:rsidR="0028714E">
            <w:rPr>
              <w:rFonts w:ascii="Times New Roman" w:hint="eastAsia"/>
            </w:rPr>
            <w:t>项目名称</w:t>
          </w:r>
          <w:r w:rsidR="0028714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8714E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116554">
            <w:rPr>
              <w:rFonts w:ascii="Times New Roman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116554">
            <w:rPr>
              <w:rFonts w:ascii="Times New Roman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116554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B6164E"/>
    <w:multiLevelType w:val="multilevel"/>
    <w:tmpl w:val="D20EE3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E"/>
    <w:rsid w:val="00081DFC"/>
    <w:rsid w:val="00116554"/>
    <w:rsid w:val="00175500"/>
    <w:rsid w:val="001761BA"/>
    <w:rsid w:val="001D0182"/>
    <w:rsid w:val="002015B0"/>
    <w:rsid w:val="002604BA"/>
    <w:rsid w:val="0028714E"/>
    <w:rsid w:val="002B34A5"/>
    <w:rsid w:val="002C0EF4"/>
    <w:rsid w:val="002C7325"/>
    <w:rsid w:val="003A46E4"/>
    <w:rsid w:val="0047760A"/>
    <w:rsid w:val="005309F3"/>
    <w:rsid w:val="00575EF6"/>
    <w:rsid w:val="005E708A"/>
    <w:rsid w:val="00622651"/>
    <w:rsid w:val="006557DE"/>
    <w:rsid w:val="006F5142"/>
    <w:rsid w:val="00802BC5"/>
    <w:rsid w:val="009A3548"/>
    <w:rsid w:val="00A71A83"/>
    <w:rsid w:val="00A9492A"/>
    <w:rsid w:val="00BB3DD9"/>
    <w:rsid w:val="00C667DF"/>
    <w:rsid w:val="00C94B5F"/>
    <w:rsid w:val="00CC3BDD"/>
    <w:rsid w:val="00D10696"/>
    <w:rsid w:val="00D55816"/>
    <w:rsid w:val="00DC5CA3"/>
    <w:rsid w:val="00F67D97"/>
    <w:rsid w:val="00F8505F"/>
    <w:rsid w:val="00FA24A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84B31"/>
  <w15:chartTrackingRefBased/>
  <w15:docId w15:val="{5422A5FB-7A09-426D-9CA9-BBCEE84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1">
    <w:name w:val="Unresolved Mention"/>
    <w:basedOn w:val="a0"/>
    <w:uiPriority w:val="99"/>
    <w:semiHidden/>
    <w:unhideWhenUsed/>
    <w:rsid w:val="00FA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enku.baidu.com/view/bc5538db3086bceb19e8b8f67c1cfad6195fe9c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x.book118.com/html/2016/0820/52183964.shtm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032;&#24314;&#25991;&#20214;&#22841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B8E3-5DE4-4429-A1B2-EDAA5B1D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247</TotalTime>
  <Pages>8</Pages>
  <Words>258</Words>
  <Characters>1474</Characters>
  <Application>Microsoft Office Word</Application>
  <DocSecurity>0</DocSecurity>
  <Lines>12</Lines>
  <Paragraphs>3</Paragraphs>
  <ScaleCrop>false</ScaleCrop>
  <Company>&lt;SJTU&gt;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CJTSAJ</dc:creator>
  <cp:keywords/>
  <cp:lastModifiedBy>陈 江涛</cp:lastModifiedBy>
  <cp:revision>6</cp:revision>
  <cp:lastPrinted>1899-12-31T16:00:00Z</cp:lastPrinted>
  <dcterms:created xsi:type="dcterms:W3CDTF">2018-07-09T06:23:00Z</dcterms:created>
  <dcterms:modified xsi:type="dcterms:W3CDTF">2018-08-28T06:42:00Z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